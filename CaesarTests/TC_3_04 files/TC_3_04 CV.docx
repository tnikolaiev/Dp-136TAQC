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 макетна таблиця"/>
      </w:tblPr>
      <w:tblGrid>
        <w:gridCol w:w="6009"/>
        <w:gridCol w:w="4313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 таблиця зліва"/>
            </w:tblPr>
            <w:tblGrid>
              <w:gridCol w:w="5994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bookmarkStart w:id="0" w:name="_GoBack"/>
                <w:bookmarkEnd w:id="0"/>
                <w:p w:rsidR="004A7542" w:rsidRPr="002D589D" w:rsidRDefault="009834B5" w:rsidP="00346ED4">
                  <w:pPr>
                    <w:pStyle w:val="1"/>
                  </w:pPr>
                  <w:sdt>
                    <w:sdtPr>
                      <w:alias w:val="Навички:"/>
                      <w:tag w:val="Навички:"/>
                      <w:id w:val="1490835561"/>
                      <w:placeholder>
                        <w:docPart w:val="B9659970A26E4301B8F24761C6473D9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rPr>
                          <w:lang w:bidi="uk-UA"/>
                        </w:rPr>
                        <w:t>Навички</w:t>
                      </w:r>
                    </w:sdtContent>
                  </w:sdt>
                </w:p>
                <w:sdt>
                  <w:sdtPr>
                    <w:alias w:val="Введіть навички:"/>
                    <w:tag w:val="Введіть навички:"/>
                    <w:id w:val="929707386"/>
                    <w:placeholder>
                      <w:docPart w:val="B565A1AB5707444281EDDDA329B897E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2"/>
                      </w:pPr>
                      <w:r w:rsidRPr="002D589D">
                        <w:rPr>
                          <w:lang w:bidi="uk-UA"/>
                        </w:rPr>
                        <w:t>Поясніть, що вам вдається особливо добре. Що відрізняє вас від інших? Використовуйте звичайну мову – не жаргон.</w:t>
                      </w:r>
                    </w:p>
                  </w:sdtContent>
                </w:sdt>
              </w:tc>
            </w:tr>
            <w:tr w:rsidR="004A7542" w:rsidRPr="00A85B6F" w:rsidTr="00227CFC">
              <w:trPr>
                <w:trHeight w:val="986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9834B5" w:rsidP="00346ED4">
                  <w:pPr>
                    <w:pStyle w:val="1"/>
                  </w:pPr>
                  <w:sdt>
                    <w:sdtPr>
                      <w:alias w:val="Досвід роботи:"/>
                      <w:tag w:val="Досвід роботи:"/>
                      <w:id w:val="1217937480"/>
                      <w:placeholder>
                        <w:docPart w:val="0C86AE621AAC4A39BFB626BDBA31E58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Досвід роботи</w:t>
                      </w:r>
                    </w:sdtContent>
                  </w:sdt>
                </w:p>
                <w:p w:rsidR="004A7542" w:rsidRPr="00A85B6F" w:rsidRDefault="009834B5" w:rsidP="00346ED4">
                  <w:pPr>
                    <w:pStyle w:val="2"/>
                  </w:pPr>
                  <w:sdt>
                    <w:sdtPr>
                      <w:alias w:val="Введіть посаду 1:"/>
                      <w:tag w:val="Введіть посаду 1:"/>
                      <w:id w:val="287256568"/>
                      <w:placeholder>
                        <w:docPart w:val="16426CA9ECAD4D348D53B146960D3E6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Посада</w:t>
                      </w:r>
                    </w:sdtContent>
                  </w:sdt>
                  <w:r w:rsidR="004A7542" w:rsidRPr="005B0E81">
                    <w:rPr>
                      <w:lang w:bidi="uk-UA"/>
                    </w:rPr>
                    <w:t> | </w:t>
                  </w:r>
                  <w:sdt>
                    <w:sdtPr>
                      <w:alias w:val="Введіть назву компанії 1:"/>
                      <w:tag w:val="Введіть назву компанії 1:"/>
                      <w:id w:val="1443026557"/>
                      <w:placeholder>
                        <w:docPart w:val="308778E116DE48668C18F530FE9592E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Компанія</w:t>
                      </w:r>
                    </w:sdtContent>
                  </w:sdt>
                  <w:r w:rsidR="004A7542" w:rsidRPr="005B0E81">
                    <w:rPr>
                      <w:lang w:bidi="uk-UA"/>
                    </w:rPr>
                    <w:t> | </w:t>
                  </w:r>
                  <w:sdt>
                    <w:sdtPr>
                      <w:alias w:val="Введіть дату початку роботи 1:"/>
                      <w:tag w:val="Введіть дату початку роботи 1:"/>
                      <w:id w:val="500858531"/>
                      <w:placeholder>
                        <w:docPart w:val="741D051B6AD546C2A4A53BAA5E99D9D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rPr>
                          <w:lang w:bidi="uk-UA"/>
                        </w:rPr>
                        <w:t>Дати з</w:t>
                      </w:r>
                    </w:sdtContent>
                  </w:sdt>
                  <w:r w:rsidR="004A7542" w:rsidRPr="005B0E81">
                    <w:rPr>
                      <w:lang w:bidi="uk-UA"/>
                    </w:rPr>
                    <w:t>–</w:t>
                  </w:r>
                  <w:sdt>
                    <w:sdtPr>
                      <w:alias w:val="Введіть дату завершення роботи 1:"/>
                      <w:tag w:val="Введіть дату завершення роботи 1:"/>
                      <w:id w:val="-1556002318"/>
                      <w:placeholder>
                        <w:docPart w:val="D43FB84E8BC84BA8B8D40E098372FC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до</w:t>
                      </w:r>
                    </w:sdtContent>
                  </w:sdt>
                </w:p>
                <w:sdt>
                  <w:sdtPr>
                    <w:alias w:val="Введіть обов’язки та досягнення 1:"/>
                    <w:tag w:val="Введіть обов’язки та досягнення 1:"/>
                    <w:id w:val="564761840"/>
                    <w:placeholder>
                      <w:docPart w:val="30EF34CD2C464294AE03C2F465E3DA1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rPr>
                          <w:lang w:bidi="uk-UA"/>
                        </w:rPr>
                        <w:t>Коротко опишіть свої основні обов’язки, лідерські здібності та найвизначніші досягнення. Не потрібно перелічувати все; надайте актуальну інформацію та включіть дані, які відображають ваш внесок.</w:t>
                      </w:r>
                    </w:p>
                  </w:sdtContent>
                </w:sdt>
                <w:p w:rsidR="004A7542" w:rsidRPr="00A85B6F" w:rsidRDefault="009834B5" w:rsidP="00346ED4">
                  <w:pPr>
                    <w:pStyle w:val="2"/>
                  </w:pPr>
                  <w:sdt>
                    <w:sdtPr>
                      <w:alias w:val="Введіть посаду 2:"/>
                      <w:tag w:val="Введіть посаду 2:"/>
                      <w:id w:val="-1144666139"/>
                      <w:placeholder>
                        <w:docPart w:val="E3AF679EC1E648FF9AD64BB439CD162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Посада</w:t>
                      </w:r>
                    </w:sdtContent>
                  </w:sdt>
                  <w:r w:rsidR="004A7542" w:rsidRPr="005B0E81">
                    <w:rPr>
                      <w:lang w:bidi="uk-UA"/>
                    </w:rPr>
                    <w:t> | </w:t>
                  </w:r>
                  <w:sdt>
                    <w:sdtPr>
                      <w:alias w:val="Введіть назву компанії 2:"/>
                      <w:tag w:val="Введіть назву компанії 2:"/>
                      <w:id w:val="376904949"/>
                      <w:placeholder>
                        <w:docPart w:val="8A7ADF06D2334220AB5539FB5C0FF08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Компанія</w:t>
                      </w:r>
                    </w:sdtContent>
                  </w:sdt>
                  <w:r w:rsidR="004A7542" w:rsidRPr="005B0E81">
                    <w:rPr>
                      <w:lang w:bidi="uk-UA"/>
                    </w:rPr>
                    <w:t> | </w:t>
                  </w:r>
                  <w:sdt>
                    <w:sdtPr>
                      <w:alias w:val="Введіть дату початку роботи 2:"/>
                      <w:tag w:val="Введіть дату початку роботи 2:"/>
                      <w:id w:val="-979387077"/>
                      <w:placeholder>
                        <w:docPart w:val="0E51164E4306428CB45560AF1C452C9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rPr>
                          <w:lang w:bidi="uk-UA"/>
                        </w:rPr>
                        <w:t>Дати з</w:t>
                      </w:r>
                    </w:sdtContent>
                  </w:sdt>
                  <w:r w:rsidR="004A7542" w:rsidRPr="005B0E81">
                    <w:rPr>
                      <w:lang w:bidi="uk-UA"/>
                    </w:rPr>
                    <w:t>–</w:t>
                  </w:r>
                  <w:sdt>
                    <w:sdtPr>
                      <w:alias w:val="Введіть дату завершення роботи 2:"/>
                      <w:tag w:val="Введіть дату завершення роботи 2:"/>
                      <w:id w:val="-506289195"/>
                      <w:placeholder>
                        <w:docPart w:val="A03FC3A864B145E3BFBE7FDB0A844F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до</w:t>
                      </w:r>
                    </w:sdtContent>
                  </w:sdt>
                </w:p>
                <w:sdt>
                  <w:sdtPr>
                    <w:alias w:val="Введіть обов’язки та досягнення 2:"/>
                    <w:tag w:val="Введіть обов’язки та досягнення 2:"/>
                    <w:id w:val="763961407"/>
                    <w:placeholder>
                      <w:docPart w:val="58ECFF4356A54ABFA1CAFA40EFE3E94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rPr>
                          <w:lang w:bidi="uk-UA"/>
                        </w:rPr>
                        <w:t>Згадайте розмір групи, якою ви керували, кількість проектів, які ви гармонійно поєднували, або число статей, які ви написали.</w:t>
                      </w:r>
                    </w:p>
                  </w:sdtContent>
                </w:sdt>
                <w:p w:rsidR="004A7542" w:rsidRPr="00A85B6F" w:rsidRDefault="009834B5" w:rsidP="00346ED4">
                  <w:pPr>
                    <w:pStyle w:val="1"/>
                  </w:pPr>
                  <w:sdt>
                    <w:sdtPr>
                      <w:alias w:val="Освіта:"/>
                      <w:tag w:val="Освіта:"/>
                      <w:id w:val="1349516922"/>
                      <w:placeholder>
                        <w:docPart w:val="9838700C7D93428FA2AE034F9E28D7E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Освіта</w:t>
                      </w:r>
                    </w:sdtContent>
                  </w:sdt>
                </w:p>
                <w:p w:rsidR="004A7542" w:rsidRDefault="009834B5" w:rsidP="00346ED4">
                  <w:pPr>
                    <w:pStyle w:val="2"/>
                  </w:pPr>
                  <w:sdt>
                    <w:sdtPr>
                      <w:alias w:val="Введіть ступінь:"/>
                      <w:tag w:val="Введіть ступінь:"/>
                      <w:id w:val="634905938"/>
                      <w:placeholder>
                        <w:docPart w:val="1659453C179A48F9B4759051BA40C74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Ступінь</w:t>
                      </w:r>
                    </w:sdtContent>
                  </w:sdt>
                  <w:r w:rsidR="004A7542" w:rsidRPr="005B0E81">
                    <w:rPr>
                      <w:lang w:bidi="uk-UA"/>
                    </w:rPr>
                    <w:t> | </w:t>
                  </w:r>
                  <w:sdt>
                    <w:sdtPr>
                      <w:alias w:val="Введіть дату отримання:"/>
                      <w:tag w:val="Введіть дату отримання:"/>
                      <w:id w:val="-719983892"/>
                      <w:placeholder>
                        <w:docPart w:val="AD82C99775B041718E0A2E7528A850C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Дата отримання</w:t>
                      </w:r>
                    </w:sdtContent>
                  </w:sdt>
                  <w:r w:rsidR="004A7542" w:rsidRPr="005B0E81">
                    <w:rPr>
                      <w:lang w:bidi="uk-UA"/>
                    </w:rPr>
                    <w:t> | </w:t>
                  </w:r>
                  <w:sdt>
                    <w:sdtPr>
                      <w:alias w:val="Введіть назву навчального закладу:"/>
                      <w:tag w:val="Введіть назву навчального закладу:"/>
                      <w:id w:val="-104814593"/>
                      <w:placeholder>
                        <w:docPart w:val="AAE5892722B44BE08FC7ADCBAF6CAEA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Навчальний заклад</w:t>
                      </w:r>
                    </w:sdtContent>
                  </w:sdt>
                </w:p>
                <w:p w:rsidR="004A7542" w:rsidRPr="00A85B6F" w:rsidRDefault="009834B5" w:rsidP="00346ED4">
                  <w:sdt>
                    <w:sdtPr>
                      <w:alias w:val="Введіть відомості про освіту:"/>
                      <w:tag w:val="Введіть відомості про освіту:"/>
                      <w:id w:val="-670642327"/>
                      <w:placeholder>
                        <w:docPart w:val="B3C72D5AFC614F3DA1B6AA8E285CDB3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Ви можете вказати свій середній бал і стислі відомості про відповідні курсові роботи, грамоти та відзнаки.</w:t>
                      </w:r>
                    </w:sdtContent>
                  </w:sdt>
                </w:p>
                <w:p w:rsidR="004A7542" w:rsidRPr="00A85B6F" w:rsidRDefault="009834B5" w:rsidP="00346ED4">
                  <w:pPr>
                    <w:pStyle w:val="2"/>
                  </w:pPr>
                  <w:sdt>
                    <w:sdtPr>
                      <w:alias w:val="Введіть ступінь:"/>
                      <w:tag w:val="Введіть ступінь:"/>
                      <w:id w:val="-498652053"/>
                      <w:placeholder>
                        <w:docPart w:val="B44F2DD13E5749F8820574E4E2A054C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Ступінь</w:t>
                      </w:r>
                    </w:sdtContent>
                  </w:sdt>
                  <w:r w:rsidR="004A7542" w:rsidRPr="005B0E81">
                    <w:rPr>
                      <w:lang w:bidi="uk-UA"/>
                    </w:rPr>
                    <w:t> | </w:t>
                  </w:r>
                  <w:sdt>
                    <w:sdtPr>
                      <w:alias w:val="Введіть дату отримання:"/>
                      <w:tag w:val="Введіть дату отримання:"/>
                      <w:id w:val="1470554791"/>
                      <w:placeholder>
                        <w:docPart w:val="69003C6233D3412B8394CA6CDF81923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Дата отримання</w:t>
                      </w:r>
                    </w:sdtContent>
                  </w:sdt>
                  <w:r w:rsidR="004A7542" w:rsidRPr="005B0E81">
                    <w:rPr>
                      <w:lang w:bidi="uk-UA"/>
                    </w:rPr>
                    <w:t> | </w:t>
                  </w:r>
                  <w:sdt>
                    <w:sdtPr>
                      <w:alias w:val="Введіть назву навчального закладу:"/>
                      <w:tag w:val="Введіть назву навчального закладу:"/>
                      <w:id w:val="2085479820"/>
                      <w:placeholder>
                        <w:docPart w:val="13A30B6CB57742D384EBCCBE37DBC03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Навчальний заклад</w:t>
                      </w:r>
                    </w:sdtContent>
                  </w:sdt>
                </w:p>
                <w:p w:rsidR="004A7542" w:rsidRPr="00A85B6F" w:rsidRDefault="009834B5" w:rsidP="00346ED4">
                  <w:sdt>
                    <w:sdtPr>
                      <w:alias w:val="Відомості про освіту:"/>
                      <w:tag w:val="Відомості про освіту:"/>
                      <w:id w:val="-1546364347"/>
                      <w:placeholder>
                        <w:docPart w:val="784103FD76D34F56BBBE3F2BA7B7A58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На вкладці "Основне" стрічки скористайтеся розділом "Стилі", щоб миттєво застосувати необхідне форматування.</w:t>
                      </w:r>
                    </w:sdtContent>
                  </w:sdt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 таблиця справа"/>
            </w:tblPr>
            <w:tblGrid>
              <w:gridCol w:w="4274"/>
            </w:tblGrid>
            <w:tr w:rsidR="004A7542" w:rsidRPr="00A85B6F" w:rsidTr="00227CFC">
              <w:trPr>
                <w:trHeight w:hRule="exact" w:val="368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9834B5" w:rsidP="00346ED4">
                  <w:pPr>
                    <w:pStyle w:val="1"/>
                  </w:pPr>
                  <w:sdt>
                    <w:sdtPr>
                      <w:alias w:val="Ціль:"/>
                      <w:tag w:val="Ціль:"/>
                      <w:id w:val="319159961"/>
                      <w:placeholder>
                        <w:docPart w:val="2DD57444F3C742A5B7DCF1923E85DE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rPr>
                          <w:lang w:bidi="uk-UA"/>
                        </w:rPr>
                        <w:t>Ціль</w:t>
                      </w:r>
                    </w:sdtContent>
                  </w:sdt>
                </w:p>
                <w:sdt>
                  <w:sdtPr>
                    <w:alias w:val="Введіть ціль:"/>
                    <w:tag w:val="Введіть ціль:"/>
                    <w:id w:val="-1216425596"/>
                    <w:placeholder>
                      <w:docPart w:val="18CB7040A0BB44C4B7D78EFE3A69EC6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E10171" w:rsidRDefault="004A7542" w:rsidP="00346ED4">
                      <w:pPr>
                        <w:pStyle w:val="2"/>
                      </w:pPr>
                      <w:r w:rsidRPr="00A85B6F">
                        <w:rPr>
                          <w:lang w:bidi="uk-UA"/>
                        </w:rPr>
                        <w:t>Для початку клацніть текст покажчика місця заповнення й почніть вводити. Будьте лаконічними: одного або двох речень цілком достатньо.</w:t>
                      </w:r>
                    </w:p>
                    <w:p w:rsidR="00E10171" w:rsidRPr="00E10171" w:rsidRDefault="00E10171" w:rsidP="00FE5E5B">
                      <w:pPr>
                        <w:pStyle w:val="2"/>
                      </w:pPr>
                      <w:r w:rsidRPr="00E10171">
                        <w:rPr>
                          <w:lang w:bidi="uk-UA"/>
                        </w:rPr>
                        <w:t>Двічі клацніть "Ваше ім’я" у верхньому колонтитулі, щоб додати своє ім’я.</w:t>
                      </w:r>
                    </w:p>
                  </w:sdtContent>
                </w:sdt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 таблиця для контактної інформації"/>
                  </w:tblPr>
                  <w:tblGrid>
                    <w:gridCol w:w="1777"/>
                    <w:gridCol w:w="177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a8"/>
                        </w:pPr>
                        <w:r w:rsidRPr="00A85B6F">
                          <w:rPr>
                            <w:noProof/>
                            <w:lang w:eastAsia="uk-UA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3B3C7C" wp14:editId="088C57D0">
                                  <wp:extent cx="329184" cy="329184"/>
                                  <wp:effectExtent l="0" t="0" r="0" b="0"/>
                                  <wp:docPr id="6" name="Група 322" title="Піктограма електронної пошти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Овал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Полілінія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FA1AF7E" id="Група 322" o:spid="_x0000_s1026" alt="Заголовок: Піктограма електронної пошти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0Ya9GQgwAAI83AAAOAAAAAAAAAAAA&#10;AAAAAC4CAABkcnMvZTJvRG9jLnhtbFBLAQItABQABgAIAAAAIQBoRxvQ2AAAAAMBAAAPAAAAAAAA&#10;AAAAAAAAAJwOAABkcnMvZG93bnJldi54bWxQSwUGAAAAAAQABADzAAAAoQ8AAAAA&#10;">
                                  <v:oval id="Овал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Полілінія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a8"/>
                        </w:pPr>
                        <w:r w:rsidRPr="00A85B6F">
                          <w:rPr>
                            <w:noProof/>
                            <w:lang w:eastAsia="uk-UA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11764C" wp14:editId="37F3E9C6">
                                  <wp:extent cx="329184" cy="329184"/>
                                  <wp:effectExtent l="0" t="0" r="0" b="0"/>
                                  <wp:docPr id="304" name="Група 303" title="Піктограма телефона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Овал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Полілінія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2F1094D" id="Група 303" o:spid="_x0000_s1026" alt="Заголовок: Піктограма телефона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B+&#10;RsUjCh0AAAikAAAOAAAAAAAAAAAAAAAAAC4CAABkcnMvZTJvRG9jLnhtbFBLAQItABQABgAIAAAA&#10;IQBoRxvQ2AAAAAMBAAAPAAAAAAAAAAAAAAAAAGQfAABkcnMvZG93bnJldi54bWxQSwUGAAAAAAQA&#10;BADzAAAAaSAAAAAA&#10;">
                                  <v:oval id="Овал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Полілінія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9834B5" w:rsidP="00346ED4">
                        <w:sdt>
                          <w:sdtPr>
                            <w:alias w:val="Введіть адресу електронної пошти:"/>
                            <w:tag w:val="Введіть адресу електронної пошти:"/>
                            <w:id w:val="1159736844"/>
                            <w:placeholder>
                              <w:docPart w:val="CB8CECF3ACA24C1297297B7B914C0B30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390414">
                              <w:rPr>
                                <w:lang w:bidi="uk-UA"/>
                              </w:rPr>
                              <w:t>Ел. пошта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9834B5" w:rsidP="00346ED4">
                        <w:sdt>
                          <w:sdtPr>
                            <w:alias w:val="Введіть номер телефону:"/>
                            <w:tag w:val="Введіть номер телефону:"/>
                            <w:id w:val="2067829428"/>
                            <w:placeholder>
                              <w:docPart w:val="7BC013A0ABFB4783BFF230B1B558D65C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rPr>
                                <w:lang w:bidi="uk-UA"/>
                              </w:rPr>
                              <w:t>Телефон</w:t>
                            </w:r>
                          </w:sdtContent>
                        </w:sdt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a8"/>
                        </w:pPr>
                        <w:r w:rsidRPr="00A85B6F">
                          <w:rPr>
                            <w:noProof/>
                            <w:lang w:eastAsia="uk-UA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35C1232" wp14:editId="1E32C3A9">
                                  <wp:extent cx="329184" cy="329184"/>
                                  <wp:effectExtent l="0" t="0" r="0" b="0"/>
                                  <wp:docPr id="9" name="Група 321" title="Піктограма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Овал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Полілінія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4469CB0" id="Група 321" o:spid="_x0000_s1026" alt="Заголовок: Піктограма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B2wzTq3RAAAJdRAAAOAAAAAAAAAAAAAAAAAC4CAABkcnMvZTJvRG9j&#10;LnhtbFBLAQItABQABgAIAAAAIQBoRxvQ2AAAAAMBAAAPAAAAAAAAAAAAAAAAADcTAABkcnMvZG93&#10;bnJldi54bWxQSwUGAAAAAAQABADzAAAAPBQAAAAA&#10;">
                                  <v:oval id="Овал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Полілінія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a8"/>
                        </w:pPr>
                        <w:r w:rsidRPr="000C6108">
                          <w:rPr>
                            <w:noProof/>
                            <w:lang w:eastAsia="uk-UA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C88E66A" wp14:editId="4AFC36F1">
                                  <wp:extent cx="329184" cy="329184"/>
                                  <wp:effectExtent l="0" t="0" r="13970" b="13970"/>
                                  <wp:docPr id="1" name="Група 4" title="Піктограма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Полілінія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Полілінія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4232A72" id="Група 4" o:spid="_x0000_s1026" alt="Заголовок: Піктограма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uRXdHdkSAAD+ZAAADgAAAAAAAAAAAAAAAAAuAgAAZHJzL2Uyb0RvYy54bWxQ&#10;SwECLQAUAAYACAAAACEAaEcb0NgAAAADAQAADwAAAAAAAAAAAAAAAAAzFQAAZHJzL2Rvd25yZXYu&#10;eG1sUEsFBgAAAAAEAAQA8wAAADgWAAAAAA==&#10;">
                                  <o:lock v:ext="edit" aspectratio="t"/>
                                  <v:shape id="Полілінія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Полілінія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9834B5" w:rsidP="00346ED4">
                        <w:sdt>
                          <w:sdtPr>
                            <w:alias w:val="Введіть адресу в LinkedIn:"/>
                            <w:tag w:val="Введіть адресу в LinkedIn:"/>
                            <w:id w:val="-1457020033"/>
                            <w:placeholder>
                              <w:docPart w:val="C67E729D8F674E3F8B5C0F0D48963BD9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rPr>
                                <w:lang w:bidi="uk-UA"/>
                              </w:rPr>
                              <w:t>Адреса в LinkedIn</w:t>
                            </w:r>
                          </w:sdtContent>
                        </w:sdt>
                      </w:p>
                    </w:tc>
                    <w:sdt>
                      <w:sdtPr>
                        <w:alias w:val="Введіть профіль у Twitter:"/>
                        <w:tag w:val="Введіть профіль у Twitter:"/>
                        <w:id w:val="1478497653"/>
                        <w:placeholder>
                          <w:docPart w:val="7D0B53ACB4354067BE2F9ED9380E9874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tc>
                          <w:tcPr>
                            <w:tcW w:w="1847" w:type="dxa"/>
                            <w:tcMar>
                              <w:top w:w="0" w:type="dxa"/>
                              <w:bottom w:w="288" w:type="dxa"/>
                            </w:tcMar>
                          </w:tcPr>
                          <w:p w:rsidR="004A7542" w:rsidRPr="00A85B6F" w:rsidRDefault="004A7542" w:rsidP="00346ED4">
                            <w:r w:rsidRPr="00AF4CC8">
                              <w:rPr>
                                <w:lang w:bidi="uk-UA"/>
                              </w:rPr>
                              <w:t>Профіль у Twitter</w:t>
                            </w:r>
                          </w:p>
                        </w:tc>
                      </w:sdtContent>
                    </w:sdt>
                  </w:tr>
                </w:tbl>
                <w:p w:rsidR="004A7542" w:rsidRPr="00A85B6F" w:rsidRDefault="009834B5" w:rsidP="00346ED4">
                  <w:sdt>
                    <w:sdtPr>
                      <w:alias w:val="Посилання на інші онлайнові ресурси:"/>
                      <w:tag w:val="Посилання на інші онлайнові ресурси:"/>
                      <w:id w:val="522055412"/>
                      <w:placeholder>
                        <w:docPart w:val="6DC3A70700C84EC881AE358FF8CDABA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D54A8" w:rsidRPr="006D54A8">
                        <w:rPr>
                          <w:b/>
                          <w:lang w:bidi="uk-UA"/>
                        </w:rPr>
                        <w:t>Посилання на інші онлайнові ресурси: портфоліо/веб-сайт/блоґ</w:t>
                      </w:r>
                    </w:sdtContent>
                  </w:sdt>
                </w:p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9834B5" w:rsidP="004A7542">
                  <w:pPr>
                    <w:pStyle w:val="1"/>
                  </w:pPr>
                  <w:sdt>
                    <w:sdtPr>
                      <w:alias w:val="Досвід роботи на громадських засадах або лідерські здібності:"/>
                      <w:tag w:val="Досвід роботи на громадських засадах або лідерські здібності:"/>
                      <w:id w:val="-1093778966"/>
                      <w:placeholder>
                        <w:docPart w:val="EE3E3C73193F4107A3F4C983058C2E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uk-UA"/>
                        </w:rPr>
                        <w:t>Досвід роботи на громадських засадах або лідерські здібності</w:t>
                      </w:r>
                    </w:sdtContent>
                  </w:sdt>
                </w:p>
                <w:sdt>
                  <w:sdtPr>
                    <w:alias w:val="Введіть відомості про досвід роботи на громадських засадах або лідерські здібності:"/>
                    <w:tag w:val="Введіть відомості про досвід роботи на громадських засадах або лідерські здібності:"/>
                    <w:id w:val="1952504710"/>
                    <w:placeholder>
                      <w:docPart w:val="9D1AA55BA48F4F87B6D51BAC72BCE9A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2"/>
                      </w:pPr>
                      <w:r w:rsidRPr="00A85B6F">
                        <w:rPr>
                          <w:lang w:bidi="uk-UA"/>
                        </w:rPr>
                        <w:t>Ви керували командою у своєму клубі, вели проект благодійної організації або редагували шкільну газету? Не соромтеся й опишіть досвід, який підтвердить ваші лідерські здібності.</w:t>
                      </w:r>
                    </w:p>
                  </w:sdtContent>
                </w:sdt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a7"/>
      </w:pPr>
    </w:p>
    <w:sectPr w:rsidR="00EC26A6" w:rsidRPr="00EC26A6" w:rsidSect="00227CFC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4B5" w:rsidRDefault="009834B5" w:rsidP="004A7542">
      <w:pPr>
        <w:spacing w:after="0" w:line="240" w:lineRule="auto"/>
      </w:pPr>
      <w:r>
        <w:separator/>
      </w:r>
    </w:p>
  </w:endnote>
  <w:endnote w:type="continuationSeparator" w:id="0">
    <w:p w:rsidR="009834B5" w:rsidRDefault="009834B5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a5"/>
        </w:pPr>
        <w:r>
          <w:rPr>
            <w:lang w:bidi="uk-UA"/>
          </w:rPr>
          <w:fldChar w:fldCharType="begin"/>
        </w:r>
        <w:r>
          <w:rPr>
            <w:lang w:bidi="uk-UA"/>
          </w:rPr>
          <w:instrText xml:space="preserve"> PAGE   \* MERGEFORMAT </w:instrText>
        </w:r>
        <w:r>
          <w:rPr>
            <w:lang w:bidi="uk-UA"/>
          </w:rPr>
          <w:fldChar w:fldCharType="separate"/>
        </w:r>
        <w:r w:rsidR="00227CFC">
          <w:rPr>
            <w:noProof/>
            <w:lang w:bidi="uk-UA"/>
          </w:rPr>
          <w:t>2</w:t>
        </w:r>
        <w:r>
          <w:rPr>
            <w:noProof/>
            <w:lang w:bidi="uk-U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4B5" w:rsidRDefault="009834B5" w:rsidP="004A7542">
      <w:pPr>
        <w:spacing w:after="0" w:line="240" w:lineRule="auto"/>
      </w:pPr>
      <w:r>
        <w:separator/>
      </w:r>
    </w:p>
  </w:footnote>
  <w:footnote w:type="continuationSeparator" w:id="0">
    <w:p w:rsidR="009834B5" w:rsidRDefault="009834B5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Введіть своє ім’я:"/>
      <w:tag w:val="Введіть своє ім’я:"/>
      <w:id w:val="1764105439"/>
      <w:placeholder/>
      <w:showingPlcHd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6F77C5">
        <w:pPr>
          <w:pStyle w:val="a3"/>
        </w:pPr>
        <w:r>
          <w:rPr>
            <w:lang w:bidi="uk-UA"/>
          </w:rPr>
          <w:t>Ваше ім’я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Стаття %1."/>
      <w:lvlJc w:val="left"/>
      <w:pPr>
        <w:ind w:left="0" w:firstLine="0"/>
      </w:pPr>
    </w:lvl>
    <w:lvl w:ilvl="1">
      <w:start w:val="1"/>
      <w:numFmt w:val="decimalZero"/>
      <w:isLgl/>
      <w:lvlText w:val="Розді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Стаття %1."/>
      <w:lvlJc w:val="left"/>
      <w:pPr>
        <w:ind w:left="0" w:firstLine="0"/>
      </w:pPr>
    </w:lvl>
    <w:lvl w:ilvl="1">
      <w:start w:val="1"/>
      <w:numFmt w:val="decimalZero"/>
      <w:isLgl/>
      <w:lvlText w:val="Розді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Стаття %1."/>
      <w:lvlJc w:val="left"/>
      <w:pPr>
        <w:ind w:left="0" w:firstLine="0"/>
      </w:pPr>
    </w:lvl>
    <w:lvl w:ilvl="1">
      <w:start w:val="1"/>
      <w:numFmt w:val="decimalZero"/>
      <w:isLgl/>
      <w:lvlText w:val="Розді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41"/>
    <w:rsid w:val="001C292B"/>
    <w:rsid w:val="00227CFC"/>
    <w:rsid w:val="002876BB"/>
    <w:rsid w:val="00293B83"/>
    <w:rsid w:val="002D075C"/>
    <w:rsid w:val="00454034"/>
    <w:rsid w:val="004A7542"/>
    <w:rsid w:val="00585941"/>
    <w:rsid w:val="006A3CE7"/>
    <w:rsid w:val="006D54A8"/>
    <w:rsid w:val="006F77C5"/>
    <w:rsid w:val="00857F01"/>
    <w:rsid w:val="009834B5"/>
    <w:rsid w:val="00B90950"/>
    <w:rsid w:val="00BE5F21"/>
    <w:rsid w:val="00D6522B"/>
    <w:rsid w:val="00E1017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56E9BD-1562-4956-9E70-75B6D42A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uk-UA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0950"/>
  </w:style>
  <w:style w:type="paragraph" w:styleId="1">
    <w:name w:val="heading 1"/>
    <w:basedOn w:val="a"/>
    <w:next w:val="a"/>
    <w:link w:val="10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10">
    <w:name w:val="Заголовок 1 Знак"/>
    <w:basedOn w:val="a0"/>
    <w:link w:val="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a3">
    <w:name w:val="header"/>
    <w:basedOn w:val="a"/>
    <w:link w:val="a4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a4">
    <w:name w:val="Верхній колонтитул Знак"/>
    <w:basedOn w:val="a0"/>
    <w:link w:val="a3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a5">
    <w:name w:val="footer"/>
    <w:basedOn w:val="a"/>
    <w:link w:val="a6"/>
    <w:uiPriority w:val="99"/>
    <w:unhideWhenUsed/>
    <w:rsid w:val="004A7542"/>
    <w:pPr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A7542"/>
  </w:style>
  <w:style w:type="paragraph" w:styleId="a7">
    <w:name w:val="No Spacing"/>
    <w:uiPriority w:val="11"/>
    <w:qFormat/>
    <w:rsid w:val="004A7542"/>
    <w:pPr>
      <w:spacing w:after="0" w:line="240" w:lineRule="auto"/>
    </w:pPr>
  </w:style>
  <w:style w:type="paragraph" w:customStyle="1" w:styleId="a8">
    <w:name w:val="Графічний об’єкт"/>
    <w:basedOn w:val="a"/>
    <w:next w:val="a"/>
    <w:link w:val="a9"/>
    <w:uiPriority w:val="10"/>
    <w:qFormat/>
    <w:rsid w:val="004A7542"/>
  </w:style>
  <w:style w:type="character" w:customStyle="1" w:styleId="a9">
    <w:name w:val="Графічний символ"/>
    <w:basedOn w:val="a0"/>
    <w:link w:val="a8"/>
    <w:uiPriority w:val="10"/>
    <w:rsid w:val="004A7542"/>
  </w:style>
  <w:style w:type="character" w:styleId="aa">
    <w:name w:val="Placeholder Text"/>
    <w:basedOn w:val="a0"/>
    <w:uiPriority w:val="99"/>
    <w:semiHidden/>
    <w:rsid w:val="004A7542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50">
    <w:name w:val="Заголовок 5 Знак"/>
    <w:basedOn w:val="a0"/>
    <w:link w:val="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60">
    <w:name w:val="Заголовок 6 Знак"/>
    <w:basedOn w:val="a0"/>
    <w:link w:val="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b">
    <w:name w:val="Intense Emphasis"/>
    <w:basedOn w:val="a0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ad">
    <w:name w:val="Насичена цитата Знак"/>
    <w:basedOn w:val="a0"/>
    <w:link w:val="ac"/>
    <w:uiPriority w:val="30"/>
    <w:semiHidden/>
    <w:rsid w:val="002D075C"/>
    <w:rPr>
      <w:i/>
      <w:iCs/>
      <w:color w:val="806000" w:themeColor="accent4" w:themeShade="80"/>
    </w:rPr>
  </w:style>
  <w:style w:type="character" w:styleId="ae">
    <w:name w:val="Intense Reference"/>
    <w:basedOn w:val="a0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af">
    <w:name w:val="Block Text"/>
    <w:basedOn w:val="a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31">
    <w:name w:val="Body Text 3"/>
    <w:basedOn w:val="a"/>
    <w:link w:val="32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32">
    <w:name w:val="Основний текст 3 Знак"/>
    <w:basedOn w:val="a0"/>
    <w:link w:val="31"/>
    <w:uiPriority w:val="99"/>
    <w:semiHidden/>
    <w:rsid w:val="002D075C"/>
    <w:rPr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1">
    <w:name w:val="Текст у виносці Знак"/>
    <w:basedOn w:val="a0"/>
    <w:link w:val="af0"/>
    <w:uiPriority w:val="99"/>
    <w:semiHidden/>
    <w:rsid w:val="002D075C"/>
    <w:rPr>
      <w:rFonts w:ascii="Segoe UI" w:hAnsi="Segoe UI" w:cs="Segoe UI"/>
      <w:szCs w:val="18"/>
    </w:rPr>
  </w:style>
  <w:style w:type="paragraph" w:styleId="33">
    <w:name w:val="Body Text Indent 3"/>
    <w:basedOn w:val="a"/>
    <w:link w:val="34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34">
    <w:name w:val="Основний текст з відступом 3 Знак"/>
    <w:basedOn w:val="a0"/>
    <w:link w:val="33"/>
    <w:uiPriority w:val="99"/>
    <w:semiHidden/>
    <w:rsid w:val="002D075C"/>
    <w:rPr>
      <w:szCs w:val="16"/>
    </w:rPr>
  </w:style>
  <w:style w:type="character" w:styleId="af2">
    <w:name w:val="annotation reference"/>
    <w:basedOn w:val="a0"/>
    <w:uiPriority w:val="99"/>
    <w:semiHidden/>
    <w:unhideWhenUsed/>
    <w:rsid w:val="002D075C"/>
    <w:rPr>
      <w:sz w:val="22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af4">
    <w:name w:val="Текст примітки Знак"/>
    <w:basedOn w:val="a0"/>
    <w:link w:val="af3"/>
    <w:uiPriority w:val="99"/>
    <w:semiHidden/>
    <w:rsid w:val="002D075C"/>
    <w:rPr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D075C"/>
    <w:rPr>
      <w:b/>
      <w:bCs/>
    </w:rPr>
  </w:style>
  <w:style w:type="character" w:customStyle="1" w:styleId="af6">
    <w:name w:val="Тема примітки Знак"/>
    <w:basedOn w:val="af4"/>
    <w:link w:val="af5"/>
    <w:uiPriority w:val="99"/>
    <w:semiHidden/>
    <w:rsid w:val="002D075C"/>
    <w:rPr>
      <w:b/>
      <w:bCs/>
      <w:szCs w:val="20"/>
    </w:rPr>
  </w:style>
  <w:style w:type="paragraph" w:styleId="af7">
    <w:name w:val="Document Map"/>
    <w:basedOn w:val="a"/>
    <w:link w:val="af8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2D075C"/>
    <w:rPr>
      <w:rFonts w:ascii="Segoe UI" w:hAnsi="Segoe UI" w:cs="Segoe UI"/>
      <w:szCs w:val="16"/>
    </w:rPr>
  </w:style>
  <w:style w:type="paragraph" w:styleId="af9">
    <w:name w:val="endnote text"/>
    <w:basedOn w:val="a"/>
    <w:link w:val="afa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a">
    <w:name w:val="Текст кінцевої виноски Знак"/>
    <w:basedOn w:val="a0"/>
    <w:link w:val="af9"/>
    <w:uiPriority w:val="99"/>
    <w:semiHidden/>
    <w:rsid w:val="002D075C"/>
    <w:rPr>
      <w:szCs w:val="20"/>
    </w:rPr>
  </w:style>
  <w:style w:type="paragraph" w:styleId="21">
    <w:name w:val="envelope return"/>
    <w:basedOn w:val="a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b">
    <w:name w:val="footnote text"/>
    <w:basedOn w:val="a"/>
    <w:link w:val="afc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c">
    <w:name w:val="Текст виноски Знак"/>
    <w:basedOn w:val="a0"/>
    <w:link w:val="afb"/>
    <w:uiPriority w:val="99"/>
    <w:semiHidden/>
    <w:rsid w:val="002D075C"/>
    <w:rPr>
      <w:szCs w:val="20"/>
    </w:rPr>
  </w:style>
  <w:style w:type="character" w:styleId="HTML">
    <w:name w:val="HTML Code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ий HTML Знак"/>
    <w:basedOn w:val="a0"/>
    <w:link w:val="HTML1"/>
    <w:uiPriority w:val="99"/>
    <w:semiHidden/>
    <w:rsid w:val="002D075C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afd">
    <w:name w:val="macro"/>
    <w:link w:val="afe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e">
    <w:name w:val="Текст макросу Знак"/>
    <w:basedOn w:val="a0"/>
    <w:link w:val="afd"/>
    <w:uiPriority w:val="99"/>
    <w:semiHidden/>
    <w:rsid w:val="002D075C"/>
    <w:rPr>
      <w:rFonts w:ascii="Consolas" w:hAnsi="Consolas"/>
      <w:szCs w:val="20"/>
    </w:rPr>
  </w:style>
  <w:style w:type="paragraph" w:styleId="aff">
    <w:name w:val="Plain Text"/>
    <w:basedOn w:val="a"/>
    <w:link w:val="aff0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aff0">
    <w:name w:val="Текст Знак"/>
    <w:basedOn w:val="a0"/>
    <w:link w:val="aff"/>
    <w:uiPriority w:val="99"/>
    <w:semiHidden/>
    <w:rsid w:val="002D075C"/>
    <w:rPr>
      <w:rFonts w:ascii="Consolas" w:hAnsi="Consolas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1">
    <w:name w:val="caption"/>
    <w:basedOn w:val="a"/>
    <w:next w:val="a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aff2">
    <w:name w:val="TOC Heading"/>
    <w:basedOn w:val="1"/>
    <w:next w:val="a"/>
    <w:uiPriority w:val="39"/>
    <w:semiHidden/>
    <w:unhideWhenUsed/>
    <w:qFormat/>
    <w:rsid w:val="00B90950"/>
    <w:pPr>
      <w:outlineLvl w:val="9"/>
    </w:pPr>
  </w:style>
  <w:style w:type="paragraph" w:styleId="aff3">
    <w:name w:val="Message Header"/>
    <w:basedOn w:val="a"/>
    <w:link w:val="aff4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aff4">
    <w:name w:val="Шапка Знак"/>
    <w:basedOn w:val="a0"/>
    <w:link w:val="aff3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a_chd13fj\AppData\Roaming\Microsoft\Templates\&#1040;&#1082;&#1091;&#1088;&#1072;&#1090;&#1085;&#1077;%20&#1088;&#1077;&#1079;&#1102;&#1084;&#1077;%20&#1074;&#1110;&#1076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659970A26E4301B8F24761C6473D9B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9A424304-01B1-443A-8CED-EF01047B0F82}"/>
      </w:docPartPr>
      <w:docPartBody>
        <w:p w:rsidR="00000000" w:rsidRDefault="00991207">
          <w:pPr>
            <w:pStyle w:val="B9659970A26E4301B8F24761C6473D9B"/>
          </w:pPr>
          <w:r w:rsidRPr="002D589D">
            <w:rPr>
              <w:lang w:bidi="uk-UA"/>
            </w:rPr>
            <w:t>Навички</w:t>
          </w:r>
        </w:p>
      </w:docPartBody>
    </w:docPart>
    <w:docPart>
      <w:docPartPr>
        <w:name w:val="B565A1AB5707444281EDDDA329B897E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B1D60F73-568E-4478-8F28-E1A35E4EDEBA}"/>
      </w:docPartPr>
      <w:docPartBody>
        <w:p w:rsidR="00000000" w:rsidRDefault="00991207">
          <w:pPr>
            <w:pStyle w:val="B565A1AB5707444281EDDDA329B897EC"/>
          </w:pPr>
          <w:r w:rsidRPr="002D589D">
            <w:rPr>
              <w:lang w:bidi="uk-UA"/>
            </w:rPr>
            <w:t>Поясніть, що вам вдається особливо добре. Що відрізняє вас від інших? Використовуйте звичайну мову – не жаргон.</w:t>
          </w:r>
        </w:p>
      </w:docPartBody>
    </w:docPart>
    <w:docPart>
      <w:docPartPr>
        <w:name w:val="0C86AE621AAC4A39BFB626BDBA31E581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46AA8EE-B37A-494E-BE61-DE3364F24482}"/>
      </w:docPartPr>
      <w:docPartBody>
        <w:p w:rsidR="00000000" w:rsidRDefault="00991207">
          <w:pPr>
            <w:pStyle w:val="0C86AE621AAC4A39BFB626BDBA31E581"/>
          </w:pPr>
          <w:r w:rsidRPr="00A85B6F">
            <w:rPr>
              <w:lang w:bidi="uk-UA"/>
            </w:rPr>
            <w:t>Досвід роботи</w:t>
          </w:r>
        </w:p>
      </w:docPartBody>
    </w:docPart>
    <w:docPart>
      <w:docPartPr>
        <w:name w:val="16426CA9ECAD4D348D53B146960D3E6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E1E8C28E-4EDA-4FD6-9D79-836F44CDCD5A}"/>
      </w:docPartPr>
      <w:docPartBody>
        <w:p w:rsidR="00000000" w:rsidRDefault="00991207">
          <w:pPr>
            <w:pStyle w:val="16426CA9ECAD4D348D53B146960D3E63"/>
          </w:pPr>
          <w:r w:rsidRPr="00A85B6F">
            <w:rPr>
              <w:lang w:bidi="uk-UA"/>
            </w:rPr>
            <w:t>Посада</w:t>
          </w:r>
        </w:p>
      </w:docPartBody>
    </w:docPart>
    <w:docPart>
      <w:docPartPr>
        <w:name w:val="308778E116DE48668C18F530FE9592E1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A4C5E447-67C8-4985-ABAD-A01BFC02278E}"/>
      </w:docPartPr>
      <w:docPartBody>
        <w:p w:rsidR="00000000" w:rsidRDefault="00991207">
          <w:pPr>
            <w:pStyle w:val="308778E116DE48668C18F530FE9592E1"/>
          </w:pPr>
          <w:r w:rsidRPr="00A85B6F">
            <w:rPr>
              <w:lang w:bidi="uk-UA"/>
            </w:rPr>
            <w:t>Компанія</w:t>
          </w:r>
        </w:p>
      </w:docPartBody>
    </w:docPart>
    <w:docPart>
      <w:docPartPr>
        <w:name w:val="741D051B6AD546C2A4A53BAA5E99D9D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573F4023-632C-429F-85E6-2469DF0C4D07}"/>
      </w:docPartPr>
      <w:docPartBody>
        <w:p w:rsidR="00000000" w:rsidRDefault="00991207">
          <w:pPr>
            <w:pStyle w:val="741D051B6AD546C2A4A53BAA5E99D9D8"/>
          </w:pPr>
          <w:r>
            <w:rPr>
              <w:lang w:bidi="uk-UA"/>
            </w:rPr>
            <w:t>Дати з</w:t>
          </w:r>
        </w:p>
      </w:docPartBody>
    </w:docPart>
    <w:docPart>
      <w:docPartPr>
        <w:name w:val="D43FB84E8BC84BA8B8D40E098372FCAA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DCE8A9C-0762-4365-BF3D-D10A91426A15}"/>
      </w:docPartPr>
      <w:docPartBody>
        <w:p w:rsidR="00000000" w:rsidRDefault="00991207">
          <w:pPr>
            <w:pStyle w:val="D43FB84E8BC84BA8B8D40E098372FCAA"/>
          </w:pPr>
          <w:r w:rsidRPr="00A85B6F">
            <w:rPr>
              <w:lang w:bidi="uk-UA"/>
            </w:rPr>
            <w:t>до</w:t>
          </w:r>
        </w:p>
      </w:docPartBody>
    </w:docPart>
    <w:docPart>
      <w:docPartPr>
        <w:name w:val="30EF34CD2C464294AE03C2F465E3DA1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948C46F-39F9-4EE9-B2FE-1CD8091D52CD}"/>
      </w:docPartPr>
      <w:docPartBody>
        <w:p w:rsidR="00000000" w:rsidRDefault="00991207">
          <w:pPr>
            <w:pStyle w:val="30EF34CD2C464294AE03C2F465E3DA15"/>
          </w:pPr>
          <w:r w:rsidRPr="00A85B6F">
            <w:rPr>
              <w:lang w:bidi="uk-UA"/>
            </w:rPr>
            <w:t>Коротко опишіть свої основні обов’язки, лідерські здібності та найвизначніші досягнення. Не потрібно перелічувати все; надайте актуальну інформацію та включіть дані, які відображають ваш внесок.</w:t>
          </w:r>
        </w:p>
      </w:docPartBody>
    </w:docPart>
    <w:docPart>
      <w:docPartPr>
        <w:name w:val="E3AF679EC1E648FF9AD64BB439CD162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2BC955F-158D-4D4F-B508-93D4D6DFE471}"/>
      </w:docPartPr>
      <w:docPartBody>
        <w:p w:rsidR="00000000" w:rsidRDefault="00991207">
          <w:pPr>
            <w:pStyle w:val="E3AF679EC1E648FF9AD64BB439CD1623"/>
          </w:pPr>
          <w:r w:rsidRPr="00A85B6F">
            <w:rPr>
              <w:lang w:bidi="uk-UA"/>
            </w:rPr>
            <w:t>Посада</w:t>
          </w:r>
        </w:p>
      </w:docPartBody>
    </w:docPart>
    <w:docPart>
      <w:docPartPr>
        <w:name w:val="8A7ADF06D2334220AB5539FB5C0FF08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B014524-0641-4EEC-B0BE-792AB5F6C37E}"/>
      </w:docPartPr>
      <w:docPartBody>
        <w:p w:rsidR="00000000" w:rsidRDefault="00991207">
          <w:pPr>
            <w:pStyle w:val="8A7ADF06D2334220AB5539FB5C0FF089"/>
          </w:pPr>
          <w:r w:rsidRPr="00A85B6F">
            <w:rPr>
              <w:lang w:bidi="uk-UA"/>
            </w:rPr>
            <w:t>Компанія</w:t>
          </w:r>
        </w:p>
      </w:docPartBody>
    </w:docPart>
    <w:docPart>
      <w:docPartPr>
        <w:name w:val="0E51164E4306428CB45560AF1C452C9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4B09AC3-29BE-468D-83F7-FE71FDE19764}"/>
      </w:docPartPr>
      <w:docPartBody>
        <w:p w:rsidR="00000000" w:rsidRDefault="00991207">
          <w:pPr>
            <w:pStyle w:val="0E51164E4306428CB45560AF1C452C9C"/>
          </w:pPr>
          <w:r>
            <w:rPr>
              <w:lang w:bidi="uk-UA"/>
            </w:rPr>
            <w:t>Дати з</w:t>
          </w:r>
        </w:p>
      </w:docPartBody>
    </w:docPart>
    <w:docPart>
      <w:docPartPr>
        <w:name w:val="A03FC3A864B145E3BFBE7FDB0A844F26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EE32069-0436-4F5D-A796-7803A201CC7F}"/>
      </w:docPartPr>
      <w:docPartBody>
        <w:p w:rsidR="00000000" w:rsidRDefault="00991207">
          <w:pPr>
            <w:pStyle w:val="A03FC3A864B145E3BFBE7FDB0A844F26"/>
          </w:pPr>
          <w:r w:rsidRPr="00A85B6F">
            <w:rPr>
              <w:lang w:bidi="uk-UA"/>
            </w:rPr>
            <w:t>до</w:t>
          </w:r>
        </w:p>
      </w:docPartBody>
    </w:docPart>
    <w:docPart>
      <w:docPartPr>
        <w:name w:val="58ECFF4356A54ABFA1CAFA40EFE3E94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7329A89-A380-4A94-AC60-EAA6E317A704}"/>
      </w:docPartPr>
      <w:docPartBody>
        <w:p w:rsidR="00000000" w:rsidRDefault="00991207">
          <w:pPr>
            <w:pStyle w:val="58ECFF4356A54ABFA1CAFA40EFE3E943"/>
          </w:pPr>
          <w:r w:rsidRPr="00A85B6F">
            <w:rPr>
              <w:lang w:bidi="uk-UA"/>
            </w:rPr>
            <w:t>Згадайте розмір групи</w:t>
          </w:r>
          <w:r w:rsidRPr="00A85B6F">
            <w:rPr>
              <w:lang w:bidi="uk-UA"/>
            </w:rPr>
            <w:t>, якою ви керували, кількість проектів, які ви гармонійно поєднували, або число статей, які ви написали.</w:t>
          </w:r>
        </w:p>
      </w:docPartBody>
    </w:docPart>
    <w:docPart>
      <w:docPartPr>
        <w:name w:val="9838700C7D93428FA2AE034F9E28D7E1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33E73AD-755B-4B37-A530-F1D67EA9D205}"/>
      </w:docPartPr>
      <w:docPartBody>
        <w:p w:rsidR="00000000" w:rsidRDefault="00991207">
          <w:pPr>
            <w:pStyle w:val="9838700C7D93428FA2AE034F9E28D7E1"/>
          </w:pPr>
          <w:r w:rsidRPr="00A85B6F">
            <w:rPr>
              <w:lang w:bidi="uk-UA"/>
            </w:rPr>
            <w:t>Освіта</w:t>
          </w:r>
        </w:p>
      </w:docPartBody>
    </w:docPart>
    <w:docPart>
      <w:docPartPr>
        <w:name w:val="1659453C179A48F9B4759051BA40C744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531DD05A-0842-45F4-94D6-943A6200A735}"/>
      </w:docPartPr>
      <w:docPartBody>
        <w:p w:rsidR="00000000" w:rsidRDefault="00991207">
          <w:pPr>
            <w:pStyle w:val="1659453C179A48F9B4759051BA40C744"/>
          </w:pPr>
          <w:r w:rsidRPr="00A85B6F">
            <w:rPr>
              <w:lang w:bidi="uk-UA"/>
            </w:rPr>
            <w:t>Ступінь</w:t>
          </w:r>
        </w:p>
      </w:docPartBody>
    </w:docPart>
    <w:docPart>
      <w:docPartPr>
        <w:name w:val="AD82C99775B041718E0A2E7528A850C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A4BC388A-A0FD-4B68-957E-C1C18047902A}"/>
      </w:docPartPr>
      <w:docPartBody>
        <w:p w:rsidR="00000000" w:rsidRDefault="00991207">
          <w:pPr>
            <w:pStyle w:val="AD82C99775B041718E0A2E7528A850C5"/>
          </w:pPr>
          <w:r w:rsidRPr="00A85B6F">
            <w:rPr>
              <w:lang w:bidi="uk-UA"/>
            </w:rPr>
            <w:t>Дата отримання</w:t>
          </w:r>
        </w:p>
      </w:docPartBody>
    </w:docPart>
    <w:docPart>
      <w:docPartPr>
        <w:name w:val="AAE5892722B44BE08FC7ADCBAF6CAEA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A887DCA-956F-4AE9-89F0-C23482A4652A}"/>
      </w:docPartPr>
      <w:docPartBody>
        <w:p w:rsidR="00000000" w:rsidRDefault="00991207">
          <w:pPr>
            <w:pStyle w:val="AAE5892722B44BE08FC7ADCBAF6CAEA7"/>
          </w:pPr>
          <w:r w:rsidRPr="00A85B6F">
            <w:rPr>
              <w:lang w:bidi="uk-UA"/>
            </w:rPr>
            <w:t>Навчальний заклад</w:t>
          </w:r>
        </w:p>
      </w:docPartBody>
    </w:docPart>
    <w:docPart>
      <w:docPartPr>
        <w:name w:val="B3C72D5AFC614F3DA1B6AA8E285CDB3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35AEC5D-391D-4729-A530-C19F9A30AF6F}"/>
      </w:docPartPr>
      <w:docPartBody>
        <w:p w:rsidR="00000000" w:rsidRDefault="00991207">
          <w:pPr>
            <w:pStyle w:val="B3C72D5AFC614F3DA1B6AA8E285CDB35"/>
          </w:pPr>
          <w:r w:rsidRPr="00A85B6F">
            <w:rPr>
              <w:lang w:bidi="uk-UA"/>
            </w:rPr>
            <w:t>Ви можете вказати свій середній бал і стислі відомості про відповідні курсові роботи, гра</w:t>
          </w:r>
          <w:r w:rsidRPr="00A85B6F">
            <w:rPr>
              <w:lang w:bidi="uk-UA"/>
            </w:rPr>
            <w:t>моти та відзнаки.</w:t>
          </w:r>
        </w:p>
      </w:docPartBody>
    </w:docPart>
    <w:docPart>
      <w:docPartPr>
        <w:name w:val="B44F2DD13E5749F8820574E4E2A054C6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52742BBB-4683-44D2-AC20-DD0A1C3185B2}"/>
      </w:docPartPr>
      <w:docPartBody>
        <w:p w:rsidR="00000000" w:rsidRDefault="00991207">
          <w:pPr>
            <w:pStyle w:val="B44F2DD13E5749F8820574E4E2A054C6"/>
          </w:pPr>
          <w:r w:rsidRPr="00A85B6F">
            <w:rPr>
              <w:lang w:bidi="uk-UA"/>
            </w:rPr>
            <w:t>Ступінь</w:t>
          </w:r>
        </w:p>
      </w:docPartBody>
    </w:docPart>
    <w:docPart>
      <w:docPartPr>
        <w:name w:val="69003C6233D3412B8394CA6CDF81923A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4C7F41CB-5A0F-4871-BB8C-416ECB13BF7E}"/>
      </w:docPartPr>
      <w:docPartBody>
        <w:p w:rsidR="00000000" w:rsidRDefault="00991207">
          <w:pPr>
            <w:pStyle w:val="69003C6233D3412B8394CA6CDF81923A"/>
          </w:pPr>
          <w:r w:rsidRPr="00A85B6F">
            <w:rPr>
              <w:lang w:bidi="uk-UA"/>
            </w:rPr>
            <w:t>Дата отримання</w:t>
          </w:r>
        </w:p>
      </w:docPartBody>
    </w:docPart>
    <w:docPart>
      <w:docPartPr>
        <w:name w:val="13A30B6CB57742D384EBCCBE37DBC03A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BB949A7C-F48F-4BD2-B4AA-05A0FED2979D}"/>
      </w:docPartPr>
      <w:docPartBody>
        <w:p w:rsidR="00000000" w:rsidRDefault="00991207">
          <w:pPr>
            <w:pStyle w:val="13A30B6CB57742D384EBCCBE37DBC03A"/>
          </w:pPr>
          <w:r w:rsidRPr="00A85B6F">
            <w:rPr>
              <w:lang w:bidi="uk-UA"/>
            </w:rPr>
            <w:t>Навчальний заклад</w:t>
          </w:r>
        </w:p>
      </w:docPartBody>
    </w:docPart>
    <w:docPart>
      <w:docPartPr>
        <w:name w:val="784103FD76D34F56BBBE3F2BA7B7A58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0923998-2B16-4B6D-8A4A-DE4FBE4A92E6}"/>
      </w:docPartPr>
      <w:docPartBody>
        <w:p w:rsidR="00000000" w:rsidRDefault="00991207">
          <w:pPr>
            <w:pStyle w:val="784103FD76D34F56BBBE3F2BA7B7A580"/>
          </w:pPr>
          <w:r w:rsidRPr="00A85B6F">
            <w:rPr>
              <w:lang w:bidi="uk-UA"/>
            </w:rPr>
            <w:t>На вкладці "Основне" стрічки скористайтеся розділом "Стилі", щоб миттєво застосувати необхідне форматування.</w:t>
          </w:r>
        </w:p>
      </w:docPartBody>
    </w:docPart>
    <w:docPart>
      <w:docPartPr>
        <w:name w:val="2DD57444F3C742A5B7DCF1923E85DE4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E9A5762-6D2D-4066-B525-003E505FFE39}"/>
      </w:docPartPr>
      <w:docPartBody>
        <w:p w:rsidR="00000000" w:rsidRDefault="00991207">
          <w:pPr>
            <w:pStyle w:val="2DD57444F3C742A5B7DCF1923E85DE4E"/>
          </w:pPr>
          <w:r>
            <w:rPr>
              <w:lang w:bidi="uk-UA"/>
            </w:rPr>
            <w:t>Ціль</w:t>
          </w:r>
        </w:p>
      </w:docPartBody>
    </w:docPart>
    <w:docPart>
      <w:docPartPr>
        <w:name w:val="18CB7040A0BB44C4B7D78EFE3A69EC6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DCA331C-1E9B-41C5-81EA-25A9DE7E1C9C}"/>
      </w:docPartPr>
      <w:docPartBody>
        <w:p w:rsidR="007B5471" w:rsidRDefault="00991207" w:rsidP="00346ED4">
          <w:pPr>
            <w:pStyle w:val="2"/>
          </w:pPr>
          <w:r w:rsidRPr="00A85B6F">
            <w:rPr>
              <w:lang w:bidi="uk-UA"/>
            </w:rPr>
            <w:t>Для початку клацніть текст покажчика місця заповнення й почніть в</w:t>
          </w:r>
          <w:r w:rsidRPr="00A85B6F">
            <w:rPr>
              <w:lang w:bidi="uk-UA"/>
            </w:rPr>
            <w:t>водити. Будьте лаконічними: одного або двох речень цілком достатньо.</w:t>
          </w:r>
        </w:p>
        <w:p w:rsidR="00000000" w:rsidRDefault="00991207">
          <w:pPr>
            <w:pStyle w:val="18CB7040A0BB44C4B7D78EFE3A69EC67"/>
          </w:pPr>
          <w:r w:rsidRPr="00E10171">
            <w:rPr>
              <w:lang w:bidi="uk-UA"/>
            </w:rPr>
            <w:t>Двічі клацніть "Ваше ім’я" у верхньому колонтитулі, щоб додати своє ім’я.</w:t>
          </w:r>
        </w:p>
      </w:docPartBody>
    </w:docPart>
    <w:docPart>
      <w:docPartPr>
        <w:name w:val="CB8CECF3ACA24C1297297B7B914C0B3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C2F3DA0-BEDF-4C2D-9270-CB321A1AA88C}"/>
      </w:docPartPr>
      <w:docPartBody>
        <w:p w:rsidR="00000000" w:rsidRDefault="00991207">
          <w:pPr>
            <w:pStyle w:val="CB8CECF3ACA24C1297297B7B914C0B30"/>
          </w:pPr>
          <w:r w:rsidRPr="00390414">
            <w:rPr>
              <w:lang w:bidi="uk-UA"/>
            </w:rPr>
            <w:t>Ел. пошта</w:t>
          </w:r>
        </w:p>
      </w:docPartBody>
    </w:docPart>
    <w:docPart>
      <w:docPartPr>
        <w:name w:val="7BC013A0ABFB4783BFF230B1B558D65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06B8E3E-E43D-4F81-8071-7FE605C49732}"/>
      </w:docPartPr>
      <w:docPartBody>
        <w:p w:rsidR="00000000" w:rsidRDefault="00991207">
          <w:pPr>
            <w:pStyle w:val="7BC013A0ABFB4783BFF230B1B558D65C"/>
          </w:pPr>
          <w:r w:rsidRPr="00A85B6F">
            <w:rPr>
              <w:lang w:bidi="uk-UA"/>
            </w:rPr>
            <w:t>Телефон</w:t>
          </w:r>
        </w:p>
      </w:docPartBody>
    </w:docPart>
    <w:docPart>
      <w:docPartPr>
        <w:name w:val="C67E729D8F674E3F8B5C0F0D48963BD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F3C6531-36B9-4406-A579-8919E43DB57A}"/>
      </w:docPartPr>
      <w:docPartBody>
        <w:p w:rsidR="00000000" w:rsidRDefault="00991207">
          <w:pPr>
            <w:pStyle w:val="C67E729D8F674E3F8B5C0F0D48963BD9"/>
          </w:pPr>
          <w:r w:rsidRPr="00A85B6F">
            <w:rPr>
              <w:lang w:bidi="uk-UA"/>
            </w:rPr>
            <w:t>Адреса в LinkedIn</w:t>
          </w:r>
        </w:p>
      </w:docPartBody>
    </w:docPart>
    <w:docPart>
      <w:docPartPr>
        <w:name w:val="7D0B53ACB4354067BE2F9ED9380E9874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EC8326E6-13B1-4F73-A6E2-195CFF7C78CC}"/>
      </w:docPartPr>
      <w:docPartBody>
        <w:p w:rsidR="00000000" w:rsidRDefault="00991207">
          <w:pPr>
            <w:pStyle w:val="7D0B53ACB4354067BE2F9ED9380E9874"/>
          </w:pPr>
          <w:r w:rsidRPr="00AF4CC8">
            <w:rPr>
              <w:lang w:bidi="uk-UA"/>
            </w:rPr>
            <w:t>Профіль у Twitter</w:t>
          </w:r>
        </w:p>
      </w:docPartBody>
    </w:docPart>
    <w:docPart>
      <w:docPartPr>
        <w:name w:val="6DC3A70700C84EC881AE358FF8CDABA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C67A727-0F59-457B-A973-C4EDEE1361BD}"/>
      </w:docPartPr>
      <w:docPartBody>
        <w:p w:rsidR="00000000" w:rsidRDefault="00991207">
          <w:pPr>
            <w:pStyle w:val="6DC3A70700C84EC881AE358FF8CDABA8"/>
          </w:pPr>
          <w:r w:rsidRPr="006D54A8">
            <w:rPr>
              <w:b/>
              <w:lang w:bidi="uk-UA"/>
            </w:rPr>
            <w:t>Посилання на інші онлайнові ресурси:</w:t>
          </w:r>
          <w:r w:rsidRPr="006D54A8">
            <w:rPr>
              <w:b/>
              <w:lang w:bidi="uk-UA"/>
            </w:rPr>
            <w:t xml:space="preserve"> портфоліо/веб-сайт/блоґ</w:t>
          </w:r>
        </w:p>
      </w:docPartBody>
    </w:docPart>
    <w:docPart>
      <w:docPartPr>
        <w:name w:val="EE3E3C73193F4107A3F4C983058C2EE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A3CEABC-373A-4F7A-8942-64861671B483}"/>
      </w:docPartPr>
      <w:docPartBody>
        <w:p w:rsidR="00000000" w:rsidRDefault="00991207">
          <w:pPr>
            <w:pStyle w:val="EE3E3C73193F4107A3F4C983058C2EED"/>
          </w:pPr>
          <w:r w:rsidRPr="00A85B6F">
            <w:rPr>
              <w:lang w:bidi="uk-UA"/>
            </w:rPr>
            <w:t>Досвід роботи на громадських засадах або лідерські здібності</w:t>
          </w:r>
        </w:p>
      </w:docPartBody>
    </w:docPart>
    <w:docPart>
      <w:docPartPr>
        <w:name w:val="9D1AA55BA48F4F87B6D51BAC72BCE9A6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44B63E87-4FF0-4F7B-8AAA-D3DAFEFF2123}"/>
      </w:docPartPr>
      <w:docPartBody>
        <w:p w:rsidR="00000000" w:rsidRDefault="00991207">
          <w:pPr>
            <w:pStyle w:val="9D1AA55BA48F4F87B6D51BAC72BCE9A6"/>
          </w:pPr>
          <w:r w:rsidRPr="00A85B6F">
            <w:rPr>
              <w:lang w:bidi="uk-UA"/>
            </w:rPr>
            <w:t xml:space="preserve">Ви керували командою у своєму клубі, вели проект благодійної організації або редагували шкільну газету? Не соромтеся й опишіть досвід, який підтвердить ваші </w:t>
          </w:r>
          <w:r w:rsidRPr="00A85B6F">
            <w:rPr>
              <w:lang w:bidi="uk-UA"/>
            </w:rPr>
            <w:t>лідерські здібності.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07"/>
    <w:rsid w:val="0099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659970A26E4301B8F24761C6473D9B">
    <w:name w:val="B9659970A26E4301B8F24761C6473D9B"/>
  </w:style>
  <w:style w:type="paragraph" w:customStyle="1" w:styleId="B565A1AB5707444281EDDDA329B897EC">
    <w:name w:val="B565A1AB5707444281EDDDA329B897EC"/>
  </w:style>
  <w:style w:type="paragraph" w:customStyle="1" w:styleId="0C86AE621AAC4A39BFB626BDBA31E581">
    <w:name w:val="0C86AE621AAC4A39BFB626BDBA31E581"/>
  </w:style>
  <w:style w:type="paragraph" w:customStyle="1" w:styleId="16426CA9ECAD4D348D53B146960D3E63">
    <w:name w:val="16426CA9ECAD4D348D53B146960D3E63"/>
  </w:style>
  <w:style w:type="paragraph" w:customStyle="1" w:styleId="308778E116DE48668C18F530FE9592E1">
    <w:name w:val="308778E116DE48668C18F530FE9592E1"/>
  </w:style>
  <w:style w:type="paragraph" w:customStyle="1" w:styleId="741D051B6AD546C2A4A53BAA5E99D9D8">
    <w:name w:val="741D051B6AD546C2A4A53BAA5E99D9D8"/>
  </w:style>
  <w:style w:type="paragraph" w:customStyle="1" w:styleId="D43FB84E8BC84BA8B8D40E098372FCAA">
    <w:name w:val="D43FB84E8BC84BA8B8D40E098372FCAA"/>
  </w:style>
  <w:style w:type="paragraph" w:customStyle="1" w:styleId="30EF34CD2C464294AE03C2F465E3DA15">
    <w:name w:val="30EF34CD2C464294AE03C2F465E3DA15"/>
  </w:style>
  <w:style w:type="paragraph" w:customStyle="1" w:styleId="E3AF679EC1E648FF9AD64BB439CD1623">
    <w:name w:val="E3AF679EC1E648FF9AD64BB439CD1623"/>
  </w:style>
  <w:style w:type="paragraph" w:customStyle="1" w:styleId="8A7ADF06D2334220AB5539FB5C0FF089">
    <w:name w:val="8A7ADF06D2334220AB5539FB5C0FF089"/>
  </w:style>
  <w:style w:type="paragraph" w:customStyle="1" w:styleId="0E51164E4306428CB45560AF1C452C9C">
    <w:name w:val="0E51164E4306428CB45560AF1C452C9C"/>
  </w:style>
  <w:style w:type="paragraph" w:customStyle="1" w:styleId="A03FC3A864B145E3BFBE7FDB0A844F26">
    <w:name w:val="A03FC3A864B145E3BFBE7FDB0A844F26"/>
  </w:style>
  <w:style w:type="paragraph" w:customStyle="1" w:styleId="58ECFF4356A54ABFA1CAFA40EFE3E943">
    <w:name w:val="58ECFF4356A54ABFA1CAFA40EFE3E943"/>
  </w:style>
  <w:style w:type="paragraph" w:customStyle="1" w:styleId="9838700C7D93428FA2AE034F9E28D7E1">
    <w:name w:val="9838700C7D93428FA2AE034F9E28D7E1"/>
  </w:style>
  <w:style w:type="paragraph" w:customStyle="1" w:styleId="1659453C179A48F9B4759051BA40C744">
    <w:name w:val="1659453C179A48F9B4759051BA40C744"/>
  </w:style>
  <w:style w:type="paragraph" w:customStyle="1" w:styleId="AD82C99775B041718E0A2E7528A850C5">
    <w:name w:val="AD82C99775B041718E0A2E7528A850C5"/>
  </w:style>
  <w:style w:type="paragraph" w:customStyle="1" w:styleId="AAE5892722B44BE08FC7ADCBAF6CAEA7">
    <w:name w:val="AAE5892722B44BE08FC7ADCBAF6CAEA7"/>
  </w:style>
  <w:style w:type="paragraph" w:customStyle="1" w:styleId="B3C72D5AFC614F3DA1B6AA8E285CDB35">
    <w:name w:val="B3C72D5AFC614F3DA1B6AA8E285CDB35"/>
  </w:style>
  <w:style w:type="paragraph" w:customStyle="1" w:styleId="B44F2DD13E5749F8820574E4E2A054C6">
    <w:name w:val="B44F2DD13E5749F8820574E4E2A054C6"/>
  </w:style>
  <w:style w:type="paragraph" w:customStyle="1" w:styleId="69003C6233D3412B8394CA6CDF81923A">
    <w:name w:val="69003C6233D3412B8394CA6CDF81923A"/>
  </w:style>
  <w:style w:type="paragraph" w:customStyle="1" w:styleId="13A30B6CB57742D384EBCCBE37DBC03A">
    <w:name w:val="13A30B6CB57742D384EBCCBE37DBC03A"/>
  </w:style>
  <w:style w:type="paragraph" w:customStyle="1" w:styleId="784103FD76D34F56BBBE3F2BA7B7A580">
    <w:name w:val="784103FD76D34F56BBBE3F2BA7B7A580"/>
  </w:style>
  <w:style w:type="paragraph" w:customStyle="1" w:styleId="2DD57444F3C742A5B7DCF1923E85DE4E">
    <w:name w:val="2DD57444F3C742A5B7DCF1923E85DE4E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uk-UA" w:eastAsia="en-US"/>
    </w:rPr>
  </w:style>
  <w:style w:type="paragraph" w:customStyle="1" w:styleId="18CB7040A0BB44C4B7D78EFE3A69EC67">
    <w:name w:val="18CB7040A0BB44C4B7D78EFE3A69EC67"/>
  </w:style>
  <w:style w:type="paragraph" w:customStyle="1" w:styleId="CB8CECF3ACA24C1297297B7B914C0B30">
    <w:name w:val="CB8CECF3ACA24C1297297B7B914C0B30"/>
  </w:style>
  <w:style w:type="paragraph" w:customStyle="1" w:styleId="7BC013A0ABFB4783BFF230B1B558D65C">
    <w:name w:val="7BC013A0ABFB4783BFF230B1B558D65C"/>
  </w:style>
  <w:style w:type="paragraph" w:customStyle="1" w:styleId="C67E729D8F674E3F8B5C0F0D48963BD9">
    <w:name w:val="C67E729D8F674E3F8B5C0F0D48963BD9"/>
  </w:style>
  <w:style w:type="paragraph" w:customStyle="1" w:styleId="7D0B53ACB4354067BE2F9ED9380E9874">
    <w:name w:val="7D0B53ACB4354067BE2F9ED9380E9874"/>
  </w:style>
  <w:style w:type="paragraph" w:customStyle="1" w:styleId="6DC3A70700C84EC881AE358FF8CDABA8">
    <w:name w:val="6DC3A70700C84EC881AE358FF8CDABA8"/>
  </w:style>
  <w:style w:type="paragraph" w:customStyle="1" w:styleId="EE3E3C73193F4107A3F4C983058C2EED">
    <w:name w:val="EE3E3C73193F4107A3F4C983058C2EED"/>
  </w:style>
  <w:style w:type="paragraph" w:customStyle="1" w:styleId="9D1AA55BA48F4F87B6D51BAC72BCE9A6">
    <w:name w:val="9D1AA55BA48F4F87B6D51BAC72BCE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Акуратне резюме від MOO.dotx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Kalyanov</dc:creator>
  <cp:keywords/>
  <dc:description/>
  <cp:lastModifiedBy>Кальянов Олександр Олегович</cp:lastModifiedBy>
  <cp:revision>2</cp:revision>
  <dcterms:created xsi:type="dcterms:W3CDTF">2018-07-04T14:18:00Z</dcterms:created>
  <dcterms:modified xsi:type="dcterms:W3CDTF">2018-07-04T14:18:00Z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